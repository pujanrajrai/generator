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B5B56" w14:textId="6196DF20" w:rsidR="00597441" w:rsidRPr="00597441" w:rsidRDefault="00597441" w:rsidP="00597441">
      <w:r>
        <w:t xml:space="preserve">{{ </w:t>
      </w:r>
      <w:proofErr w:type="spellStart"/>
      <w:r>
        <w:t>first_name</w:t>
      </w:r>
      <w:proofErr w:type="spellEnd"/>
      <w:r>
        <w:t xml:space="preserve"> }}</w:t>
      </w:r>
    </w:p>
    <w:sectPr w:rsidR="00597441" w:rsidRPr="00597441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9B01F" w14:textId="77777777" w:rsidR="00F11646" w:rsidRDefault="00F11646" w:rsidP="0068194B">
      <w:r>
        <w:separator/>
      </w:r>
    </w:p>
    <w:p w14:paraId="2C065720" w14:textId="77777777" w:rsidR="00F11646" w:rsidRDefault="00F11646"/>
    <w:p w14:paraId="0A493381" w14:textId="77777777" w:rsidR="00F11646" w:rsidRDefault="00F11646"/>
  </w:endnote>
  <w:endnote w:type="continuationSeparator" w:id="0">
    <w:p w14:paraId="64237639" w14:textId="77777777" w:rsidR="00F11646" w:rsidRDefault="00F11646" w:rsidP="0068194B">
      <w:r>
        <w:continuationSeparator/>
      </w:r>
    </w:p>
    <w:p w14:paraId="3F7B42D9" w14:textId="77777777" w:rsidR="00F11646" w:rsidRDefault="00F11646"/>
    <w:p w14:paraId="76C04603" w14:textId="77777777" w:rsidR="00F11646" w:rsidRDefault="00F116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72EA0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F661F" w14:textId="77777777" w:rsidR="00F11646" w:rsidRDefault="00F11646" w:rsidP="0068194B">
      <w:r>
        <w:separator/>
      </w:r>
    </w:p>
    <w:p w14:paraId="30ED77D3" w14:textId="77777777" w:rsidR="00F11646" w:rsidRDefault="00F11646"/>
    <w:p w14:paraId="211A94D9" w14:textId="77777777" w:rsidR="00F11646" w:rsidRDefault="00F11646"/>
  </w:footnote>
  <w:footnote w:type="continuationSeparator" w:id="0">
    <w:p w14:paraId="3CD25386" w14:textId="77777777" w:rsidR="00F11646" w:rsidRDefault="00F11646" w:rsidP="0068194B">
      <w:r>
        <w:continuationSeparator/>
      </w:r>
    </w:p>
    <w:p w14:paraId="6BDB0A21" w14:textId="77777777" w:rsidR="00F11646" w:rsidRDefault="00F11646"/>
    <w:p w14:paraId="4D2074A5" w14:textId="77777777" w:rsidR="00F11646" w:rsidRDefault="00F116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03D6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A6DAA7" wp14:editId="351F1B3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FE8391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B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3B0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7441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29A"/>
    <w:rsid w:val="0090344B"/>
    <w:rsid w:val="00905715"/>
    <w:rsid w:val="00906216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59E5"/>
    <w:rsid w:val="00EA5099"/>
    <w:rsid w:val="00EC1351"/>
    <w:rsid w:val="00EC4CBF"/>
    <w:rsid w:val="00EE2CA8"/>
    <w:rsid w:val="00EF17E8"/>
    <w:rsid w:val="00EF51D9"/>
    <w:rsid w:val="00F11646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CEA22"/>
  <w15:chartTrackingRefBased/>
  <w15:docId w15:val="{D4413ECA-DB17-BE4E-9EC3-0CCEA70D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ujanrajrai/Library/Containers/com.microsoft.Word/Data/Library/Application%20Support/Microsoft/Office/16.0/DTS/Search/%7b60D0BAF9-C56D-7D4D-A84F-4BF5715CD22F%7dtf16402488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2021-08-05T06:50:00Z</dcterms:created>
  <dcterms:modified xsi:type="dcterms:W3CDTF">2021-08-05T06:58:00Z</dcterms:modified>
  <cp:category/>
</cp:coreProperties>
</file>